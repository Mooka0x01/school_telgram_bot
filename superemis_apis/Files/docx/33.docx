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540" w:type="dxa"/>
        <w:tblInd w:w="-72" w:type="dxa"/>
        <w:tblLook w:val="01E0" w:firstRow="1" w:lastRow="1" w:firstColumn="1" w:lastColumn="1" w:noHBand="0" w:noVBand="0"/>
      </w:tblPr>
      <w:tblGrid>
        <w:gridCol w:w="4500"/>
        <w:gridCol w:w="5040"/>
      </w:tblGrid>
      <w:tr w:rsidR="00B363F6" w:rsidRPr="002A28D4" w14:paraId="2391C2BB" w14:textId="77777777" w:rsidTr="008A69E6">
        <w:trPr>
          <w:trHeight w:val="432"/>
        </w:trPr>
        <w:tc>
          <w:tcPr>
            <w:tcW w:w="9540" w:type="dxa"/>
            <w:gridSpan w:val="2"/>
            <w:vAlign w:val="center"/>
          </w:tcPr>
          <w:p w14:paraId="73E4976A" w14:textId="77B1251B" w:rsidR="00E03250" w:rsidRPr="002A28D4" w:rsidRDefault="00E03250" w:rsidP="008A69E6">
            <w:pPr>
              <w:rPr>
                <w:rFonts w:cs="Simplified Arabic"/>
                <w:sz w:val="24"/>
                <w:szCs w:val="24"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="00D947B0" w:rsidRPr="002A28D4">
              <w:rPr>
                <w:rFonts w:cs="Simplified Arabic" w:hint="cs"/>
                <w:sz w:val="24"/>
                <w:szCs w:val="24"/>
                <w:rtl/>
              </w:rPr>
              <w:t>-</w:t>
            </w: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 الاسم الكامل</w:t>
            </w:r>
            <w:r w:rsidR="00572061">
              <w:rPr>
                <w:rFonts w:cs="Simplified Arabic"/>
                <w:sz w:val="24"/>
                <w:szCs w:val="24"/>
              </w:rPr>
              <w:t xml:space="preserve"> </w:t>
            </w:r>
            <w:r w:rsidR="00572061" w:rsidRPr="00572061">
              <w:rPr>
                <w:rFonts w:cs="Simplified Arabic"/>
                <w:sz w:val="24"/>
                <w:szCs w:val="24"/>
              </w:rPr>
              <w:t>:</w:t>
            </w:r>
            <w:r w:rsidR="008A69E6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 </w:t>
            </w:r>
            <w:r w:rsidR="008A69E6">
              <w:rPr>
                <w:rFonts w:cs="Simplified Arabic" w:hint="cs"/>
                <w:sz w:val="24"/>
                <w:szCs w:val="24"/>
                <w:bdr w:val="single" w:sz="2" w:space="0" w:color="auto"/>
                <w:rtl/>
                <w:lang w:bidi="ar-JO"/>
              </w:rPr>
              <w:t xml:space="preserve">     </w:t>
            </w:r>
            <w:r w:rsidR="008F0018">
              <w:rPr>
                <w:rFonts w:cs="Simplified Arabic" w:hint="cs"/>
                <w:sz w:val="24"/>
                <w:szCs w:val="24"/>
                <w:bdr w:val="single" w:sz="2" w:space="0" w:color="auto"/>
                <w:rtl/>
                <w:lang w:bidi="ar-JO"/>
              </w:rPr>
              <w:t>المعلم</w:t>
            </w:r>
            <w:r w:rsidR="008A69E6">
              <w:rPr>
                <w:rFonts w:cs="Simplified Arabic" w:hint="cs"/>
                <w:sz w:val="24"/>
                <w:szCs w:val="24"/>
                <w:bdr w:val="single" w:sz="2" w:space="0" w:color="auto"/>
                <w:rtl/>
                <w:lang w:bidi="ar-JO"/>
              </w:rPr>
              <w:t xml:space="preserve">  </w:t>
            </w:r>
            <w:r w:rsidR="004C67E1">
              <w:rPr>
                <w:rFonts w:cs="Simplified Arabic" w:hint="cs"/>
                <w:sz w:val="24"/>
                <w:szCs w:val="24"/>
                <w:bdr w:val="single" w:sz="2" w:space="0" w:color="auto"/>
                <w:rtl/>
                <w:lang w:bidi="ar-JO"/>
              </w:rPr>
              <w:t xml:space="preserve">       </w:t>
            </w:r>
            <w:r w:rsidR="008A69E6">
              <w:rPr>
                <w:rFonts w:cs="Simplified Arabic" w:hint="cs"/>
                <w:sz w:val="24"/>
                <w:szCs w:val="24"/>
                <w:bdr w:val="single" w:sz="2" w:space="0" w:color="auto"/>
                <w:rtl/>
                <w:lang w:bidi="ar-JO"/>
              </w:rPr>
              <w:t xml:space="preserve">   </w:t>
            </w:r>
            <w:r w:rsidR="008A69E6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   </w:t>
            </w:r>
            <w:r w:rsidR="00D947B0" w:rsidRPr="002A28D4">
              <w:rPr>
                <w:rFonts w:cs="Simplified Arabic" w:hint="cs"/>
                <w:sz w:val="24"/>
                <w:szCs w:val="24"/>
                <w:rtl/>
              </w:rPr>
              <w:t xml:space="preserve">  2- الرقم الوزاري</w:t>
            </w:r>
            <w:r w:rsidR="008A69E6">
              <w:rPr>
                <w:rFonts w:cs="Simplified Arabic" w:hint="cs"/>
                <w:sz w:val="24"/>
                <w:szCs w:val="24"/>
                <w:rtl/>
              </w:rPr>
              <w:t xml:space="preserve">   </w:t>
            </w:r>
            <w:r w:rsidR="007644D8">
              <w:rPr>
                <w:rFonts w:cs="Simplified Arabic" w:hint="cs"/>
                <w:sz w:val="24"/>
                <w:szCs w:val="24"/>
                <w:rtl/>
              </w:rPr>
              <w:t>:</w:t>
            </w:r>
            <w:r w:rsidR="00B83D5F">
              <w:rPr>
                <w:rFonts w:cs="Simplified Arabic" w:hint="cs"/>
                <w:sz w:val="24"/>
                <w:szCs w:val="24"/>
                <w:rtl/>
              </w:rPr>
              <w:t xml:space="preserve">  </w:t>
            </w:r>
            <w:r w:rsidR="00A44E3A">
              <w:rPr>
                <w:rFonts w:cs="Simplified Arabic"/>
                <w:sz w:val="24"/>
                <w:szCs w:val="24"/>
              </w:rPr>
              <w:t xml:space="preserve">  </w:t>
            </w:r>
            <w:r w:rsidR="00A44E3A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     TNN       </w:t>
            </w:r>
            <w:r w:rsidR="006A0EBD" w:rsidRPr="006A0EBD">
              <w:rPr>
                <w:rFonts w:cs="Simplified Arabic"/>
                <w:sz w:val="24"/>
                <w:szCs w:val="24"/>
                <w:bdr w:val="single" w:sz="2" w:space="0" w:color="auto"/>
                <w:rtl/>
              </w:rPr>
              <w:t xml:space="preserve">    </w:t>
            </w:r>
            <w:r w:rsidR="007644D8">
              <w:rPr>
                <w:rFonts w:cs="Simplified Arabic" w:hint="cs"/>
                <w:sz w:val="24"/>
                <w:szCs w:val="24"/>
                <w:bdr w:val="single" w:sz="2" w:space="0" w:color="auto"/>
                <w:rtl/>
              </w:rPr>
              <w:t xml:space="preserve"> </w:t>
            </w:r>
          </w:p>
        </w:tc>
      </w:tr>
      <w:tr w:rsidR="001F6002" w:rsidRPr="002A28D4" w14:paraId="518F5530" w14:textId="77777777" w:rsidTr="008A69E6">
        <w:trPr>
          <w:trHeight w:val="472"/>
        </w:trPr>
        <w:tc>
          <w:tcPr>
            <w:tcW w:w="9540" w:type="dxa"/>
            <w:gridSpan w:val="2"/>
            <w:vAlign w:val="center"/>
          </w:tcPr>
          <w:p w14:paraId="29E85847" w14:textId="103D1B52" w:rsidR="001F6002" w:rsidRPr="002A28D4" w:rsidRDefault="001F6002">
            <w:pPr>
              <w:tabs>
                <w:tab w:val="left" w:pos="4464"/>
              </w:tabs>
              <w:rPr>
                <w:rFonts w:cs="Simplified Arabic"/>
                <w:sz w:val="24"/>
                <w:szCs w:val="24"/>
                <w:rtl/>
                <w:lang w:bidi="ar-JO"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3. تاريخ الولادة</w:t>
            </w:r>
            <w:r w:rsidR="007644D8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: </w:t>
            </w:r>
            <w:r w:rsidR="007644D8">
              <w:rPr>
                <w:rFonts w:cs="Simplified Arabic"/>
                <w:sz w:val="24"/>
                <w:szCs w:val="24"/>
              </w:rPr>
              <w:t>:</w:t>
            </w:r>
            <w:r w:rsidR="007644D8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     </w:t>
            </w:r>
            <w:r w:rsidR="007644D8">
              <w:rPr>
                <w:rFonts w:cs="Simplified Arabic" w:hint="cs"/>
                <w:sz w:val="24"/>
                <w:szCs w:val="24"/>
                <w:rtl/>
              </w:rPr>
              <w:t xml:space="preserve">: </w:t>
            </w:r>
            <w:r w:rsidR="007644D8" w:rsidRPr="00C9079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D36E8D">
              <w:rPr>
                <w:rFonts w:cs="Simplified Arabic"/>
                <w:sz w:val="24"/>
                <w:szCs w:val="24"/>
              </w:rPr>
              <w:t xml:space="preserve"> </w:t>
            </w:r>
            <w:r w:rsidR="00D36E8D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    </w:t>
            </w:r>
            <w:r w:rsidR="004C67E1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     </w:t>
            </w:r>
            <w:r w:rsidR="00D36E8D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  </w:t>
            </w:r>
            <w:r w:rsidR="006702D6" w:rsidRPr="0091189C">
              <w:rPr>
                <w:rFonts w:cs="Simplified Arabic"/>
                <w:bdr w:val="single" w:sz="2" w:space="0" w:color="auto"/>
              </w:rPr>
              <w:t>BDDD</w:t>
            </w:r>
            <w:r w:rsidR="00D36E8D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</w:t>
            </w:r>
            <w:r w:rsidR="00C9079A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</w:t>
            </w:r>
            <w:r w:rsidR="00D36E8D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</w:t>
            </w:r>
            <w:r w:rsidR="00C9079A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  </w:t>
            </w:r>
            <w:r w:rsidR="00C9079A" w:rsidRPr="00C9079A">
              <w:rPr>
                <w:rFonts w:cs="Simplified Arabic"/>
                <w:sz w:val="24"/>
                <w:szCs w:val="24"/>
                <w:bdr w:val="single" w:sz="2" w:space="0" w:color="auto"/>
              </w:rPr>
              <w:t xml:space="preserve"> </w:t>
            </w:r>
            <w:r w:rsidR="007644D8" w:rsidRPr="00C9079A">
              <w:rPr>
                <w:rFonts w:cs="Simplified Arabic" w:hint="cs"/>
                <w:sz w:val="24"/>
                <w:szCs w:val="24"/>
                <w:bdr w:val="single" w:sz="2" w:space="0" w:color="auto"/>
                <w:rtl/>
              </w:rPr>
              <w:t xml:space="preserve">     </w:t>
            </w:r>
          </w:p>
        </w:tc>
      </w:tr>
      <w:tr w:rsidR="00B363F6" w:rsidRPr="002A28D4" w14:paraId="3215686A" w14:textId="77777777" w:rsidTr="008A69E6">
        <w:trPr>
          <w:trHeight w:val="472"/>
        </w:trPr>
        <w:tc>
          <w:tcPr>
            <w:tcW w:w="9540" w:type="dxa"/>
            <w:gridSpan w:val="2"/>
            <w:vAlign w:val="center"/>
          </w:tcPr>
          <w:p w14:paraId="02C3F187" w14:textId="542BA643" w:rsidR="00E03250" w:rsidRPr="002A28D4" w:rsidRDefault="00E03250">
            <w:pPr>
              <w:rPr>
                <w:rFonts w:cs="Simplified Arabic"/>
                <w:sz w:val="24"/>
                <w:szCs w:val="24"/>
                <w:rtl/>
                <w:lang w:bidi="ar-JO"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4. الرقم الوطني:</w:t>
            </w:r>
            <w:r w:rsidR="004C67E1">
              <w:rPr>
                <w:rFonts w:cs="Simplified Arabic"/>
                <w:sz w:val="24"/>
                <w:szCs w:val="24"/>
              </w:rPr>
              <w:t xml:space="preserve">  </w:t>
            </w:r>
            <w:r w:rsidR="004C67E1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 </w:t>
            </w:r>
            <w:r w:rsidR="004C67E1" w:rsidRPr="00C9079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4C67E1" w:rsidRPr="000B6F45">
              <w:rPr>
                <w:rFonts w:cs="Simplified Arabic"/>
                <w:sz w:val="24"/>
                <w:szCs w:val="24"/>
                <w:bdr w:val="single" w:sz="4" w:space="0" w:color="auto"/>
              </w:rPr>
              <w:t xml:space="preserve">               </w:t>
            </w:r>
            <w:r w:rsidR="000B6F45" w:rsidRPr="006702D6">
              <w:rPr>
                <w:rFonts w:asciiTheme="minorBidi" w:hAnsiTheme="minorBidi" w:cstheme="minorBidi"/>
                <w:sz w:val="19"/>
                <w:szCs w:val="19"/>
                <w:bdr w:val="single" w:sz="4" w:space="0" w:color="auto"/>
                <w:lang w:eastAsia="en-US"/>
              </w:rPr>
              <w:t>TIDDD</w:t>
            </w:r>
            <w:r w:rsidR="004C67E1" w:rsidRPr="000B6F45">
              <w:rPr>
                <w:rFonts w:cs="Simplified Arabic"/>
                <w:sz w:val="24"/>
                <w:szCs w:val="24"/>
                <w:bdr w:val="single" w:sz="4" w:space="0" w:color="auto"/>
              </w:rPr>
              <w:t xml:space="preserve">       </w:t>
            </w:r>
            <w:r w:rsidR="004C67E1" w:rsidRPr="000B6F45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</w:t>
            </w:r>
            <w:r w:rsidR="004C67E1" w:rsidRPr="00C9079A">
              <w:rPr>
                <w:rFonts w:cs="Simplified Arabic" w:hint="cs"/>
                <w:sz w:val="24"/>
                <w:szCs w:val="24"/>
                <w:bdr w:val="single" w:sz="2" w:space="0" w:color="auto"/>
                <w:rtl/>
              </w:rPr>
              <w:t xml:space="preserve">    </w:t>
            </w:r>
          </w:p>
        </w:tc>
      </w:tr>
      <w:tr w:rsidR="00B363F6" w:rsidRPr="002A28D4" w14:paraId="6DFB562E" w14:textId="77777777" w:rsidTr="008A69E6">
        <w:trPr>
          <w:trHeight w:val="472"/>
        </w:trPr>
        <w:tc>
          <w:tcPr>
            <w:tcW w:w="9540" w:type="dxa"/>
            <w:gridSpan w:val="2"/>
            <w:vAlign w:val="center"/>
          </w:tcPr>
          <w:p w14:paraId="7A536FF7" w14:textId="31E243FC" w:rsidR="00E03250" w:rsidRPr="002A28D4" w:rsidRDefault="00E03250" w:rsidP="00EB1309">
            <w:pPr>
              <w:tabs>
                <w:tab w:val="left" w:pos="5135"/>
              </w:tabs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5. تاريخ التعيين في الخدمة المصنفة</w:t>
            </w:r>
            <w:r w:rsidR="00185A6D" w:rsidRPr="002A28D4">
              <w:rPr>
                <w:rFonts w:cs="Simplified Arabic" w:hint="cs"/>
                <w:sz w:val="24"/>
                <w:szCs w:val="24"/>
                <w:rtl/>
              </w:rPr>
              <w:t>:</w:t>
            </w:r>
            <w:r w:rsidR="00185A6D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185A6D" w:rsidRPr="002A28D4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185A6D" w:rsidRPr="002A28D4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                            </w:t>
            </w:r>
            <w:r w:rsidR="00185A6D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</w:t>
            </w:r>
            <w:r w:rsidR="00185A6D" w:rsidRPr="002A28D4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     .</w:t>
            </w:r>
            <w:r w:rsidR="00185A6D" w:rsidRPr="002A28D4">
              <w:rPr>
                <w:rFonts w:cs="Simplified Arabic" w:hint="cs"/>
                <w:sz w:val="24"/>
                <w:szCs w:val="24"/>
                <w:rtl/>
              </w:rPr>
              <w:t xml:space="preserve">  </w:t>
            </w:r>
            <w:r w:rsidR="004C67E1" w:rsidRPr="00C9079A">
              <w:rPr>
                <w:rFonts w:cs="Simplified Arabic" w:hint="cs"/>
                <w:sz w:val="24"/>
                <w:szCs w:val="24"/>
                <w:bdr w:val="single" w:sz="2" w:space="0" w:color="auto"/>
                <w:rtl/>
              </w:rPr>
              <w:t xml:space="preserve"> </w:t>
            </w:r>
          </w:p>
        </w:tc>
      </w:tr>
      <w:tr w:rsidR="00B363F6" w:rsidRPr="002A28D4" w14:paraId="77EDFE90" w14:textId="77777777" w:rsidTr="008A69E6">
        <w:trPr>
          <w:trHeight w:val="472"/>
        </w:trPr>
        <w:tc>
          <w:tcPr>
            <w:tcW w:w="9540" w:type="dxa"/>
            <w:gridSpan w:val="2"/>
            <w:vAlign w:val="center"/>
          </w:tcPr>
          <w:p w14:paraId="5E2621DD" w14:textId="72374D35" w:rsidR="00E03250" w:rsidRPr="002A28D4" w:rsidRDefault="00E03250" w:rsidP="00EB1309">
            <w:pPr>
              <w:tabs>
                <w:tab w:val="left" w:pos="5058"/>
                <w:tab w:val="left" w:pos="5161"/>
              </w:tabs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6. تاريخ التعيين في الخدمة غير المصنفة:</w:t>
            </w:r>
            <w:r w:rsidR="004C67E1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EB1309" w:rsidRPr="002A28D4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                            </w:t>
            </w:r>
            <w:r w:rsidR="00BD29B6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</w:t>
            </w:r>
            <w:r w:rsidR="00EB1309" w:rsidRPr="002A28D4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 xml:space="preserve">           </w:t>
            </w:r>
            <w:r w:rsidRPr="002A28D4">
              <w:rPr>
                <w:rFonts w:cs="Simplified Arabic" w:hint="cs"/>
                <w:sz w:val="24"/>
                <w:szCs w:val="24"/>
                <w:bdr w:val="single" w:sz="4" w:space="0" w:color="auto"/>
                <w:rtl/>
              </w:rPr>
              <w:t>.</w:t>
            </w:r>
            <w:r w:rsidR="00EB1309" w:rsidRPr="002A28D4">
              <w:rPr>
                <w:rFonts w:cs="Simplified Arabic" w:hint="cs"/>
                <w:sz w:val="24"/>
                <w:szCs w:val="24"/>
                <w:rtl/>
              </w:rPr>
              <w:t xml:space="preserve">  </w:t>
            </w:r>
          </w:p>
        </w:tc>
      </w:tr>
      <w:tr w:rsidR="00B363F6" w:rsidRPr="002A28D4" w14:paraId="772AC138" w14:textId="77777777" w:rsidTr="008A69E6">
        <w:trPr>
          <w:trHeight w:val="472"/>
        </w:trPr>
        <w:tc>
          <w:tcPr>
            <w:tcW w:w="9540" w:type="dxa"/>
            <w:gridSpan w:val="2"/>
            <w:vAlign w:val="center"/>
          </w:tcPr>
          <w:p w14:paraId="004BCE02" w14:textId="69278DB2" w:rsidR="00E03250" w:rsidRPr="002A28D4" w:rsidRDefault="00E03250" w:rsidP="00B81C2C">
            <w:pPr>
              <w:tabs>
                <w:tab w:val="left" w:pos="5251"/>
              </w:tabs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7. الخبرات السابقة في الدوا</w:t>
            </w:r>
            <w:r w:rsidR="00185A6D">
              <w:rPr>
                <w:rFonts w:cs="Simplified Arabic" w:hint="cs"/>
                <w:sz w:val="24"/>
                <w:szCs w:val="24"/>
                <w:rtl/>
                <w:lang w:bidi="ar-JO"/>
              </w:rPr>
              <w:t>ئ</w:t>
            </w:r>
            <w:r w:rsidRPr="002A28D4">
              <w:rPr>
                <w:rFonts w:cs="Simplified Arabic" w:hint="cs"/>
                <w:sz w:val="24"/>
                <w:szCs w:val="24"/>
                <w:rtl/>
              </w:rPr>
              <w:t>ر الحكومية:</w:t>
            </w:r>
            <w:r w:rsidR="004C67E1" w:rsidRPr="00C9079A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="004C67E1">
              <w:rPr>
                <w:rFonts w:cs="Simplified Arabic"/>
                <w:sz w:val="24"/>
                <w:szCs w:val="24"/>
              </w:rPr>
              <w:t xml:space="preserve"> </w:t>
            </w:r>
            <w:r w:rsidR="004C67E1" w:rsidRPr="00EB0F15">
              <w:rPr>
                <w:rFonts w:cs="Simplified Arabic"/>
                <w:sz w:val="24"/>
                <w:szCs w:val="24"/>
                <w:bdr w:val="single" w:sz="4" w:space="0" w:color="auto"/>
              </w:rPr>
              <w:t xml:space="preserve">              </w:t>
            </w:r>
            <w:proofErr w:type="spellStart"/>
            <w:r w:rsidR="00EB0F15" w:rsidRPr="0091189C">
              <w:rPr>
                <w:rFonts w:asciiTheme="minorBidi" w:hAnsiTheme="minorBidi" w:cstheme="minorBidi"/>
                <w:sz w:val="19"/>
                <w:szCs w:val="19"/>
                <w:bdr w:val="single" w:sz="4" w:space="0" w:color="auto"/>
                <w:lang w:eastAsia="en-US"/>
              </w:rPr>
              <w:t>Exrt</w:t>
            </w:r>
            <w:proofErr w:type="spellEnd"/>
            <w:r w:rsidR="004C67E1" w:rsidRPr="00EB0F15">
              <w:rPr>
                <w:rFonts w:cs="Simplified Arabic"/>
                <w:sz w:val="24"/>
                <w:szCs w:val="24"/>
                <w:bdr w:val="single" w:sz="4" w:space="0" w:color="auto"/>
              </w:rPr>
              <w:t xml:space="preserve">     </w:t>
            </w:r>
            <w:r w:rsidR="004C67E1" w:rsidRPr="00C9079A">
              <w:rPr>
                <w:rFonts w:cs="Simplified Arabic" w:hint="cs"/>
                <w:sz w:val="24"/>
                <w:szCs w:val="24"/>
                <w:bdr w:val="single" w:sz="2" w:space="0" w:color="auto"/>
                <w:rtl/>
              </w:rPr>
              <w:t xml:space="preserve">     </w:t>
            </w:r>
          </w:p>
        </w:tc>
      </w:tr>
      <w:tr w:rsidR="00B363F6" w:rsidRPr="002A28D4" w14:paraId="04E83904" w14:textId="77777777" w:rsidTr="008A69E6">
        <w:trPr>
          <w:trHeight w:val="472"/>
        </w:trPr>
        <w:tc>
          <w:tcPr>
            <w:tcW w:w="4500" w:type="dxa"/>
            <w:vAlign w:val="center"/>
          </w:tcPr>
          <w:p w14:paraId="3E437EC7" w14:textId="34F4A5FD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8. الدرجة الحالية: </w:t>
            </w:r>
            <w:r w:rsidR="004C67E1">
              <w:rPr>
                <w:rFonts w:cs="Simplified Arabic"/>
                <w:sz w:val="24"/>
                <w:szCs w:val="24"/>
              </w:rPr>
              <w:t xml:space="preserve"> </w:t>
            </w:r>
            <w:proofErr w:type="spellStart"/>
            <w:r w:rsidR="000B6F45" w:rsidRPr="0091189C">
              <w:rPr>
                <w:rFonts w:asciiTheme="minorBidi" w:hAnsiTheme="minorBidi" w:cstheme="minorBidi"/>
                <w:sz w:val="19"/>
                <w:szCs w:val="19"/>
                <w:lang w:eastAsia="en-US"/>
              </w:rPr>
              <w:t>Degrrrr</w:t>
            </w:r>
            <w:proofErr w:type="spellEnd"/>
          </w:p>
        </w:tc>
        <w:tc>
          <w:tcPr>
            <w:tcW w:w="5040" w:type="dxa"/>
            <w:vAlign w:val="center"/>
          </w:tcPr>
          <w:p w14:paraId="3E635CB4" w14:textId="77777777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9. تاريخ الحلول فيها: </w:t>
            </w:r>
          </w:p>
        </w:tc>
      </w:tr>
      <w:tr w:rsidR="00B363F6" w:rsidRPr="002A28D4" w14:paraId="2FFF8EED" w14:textId="77777777" w:rsidTr="008A69E6">
        <w:trPr>
          <w:trHeight w:val="472"/>
        </w:trPr>
        <w:tc>
          <w:tcPr>
            <w:tcW w:w="4500" w:type="dxa"/>
            <w:vAlign w:val="center"/>
          </w:tcPr>
          <w:p w14:paraId="5BDFF6D7" w14:textId="585F8293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10. الوظيفة: </w:t>
            </w:r>
            <w:r w:rsidR="004C67E1">
              <w:rPr>
                <w:rFonts w:cs="Simplified Arabic"/>
                <w:sz w:val="24"/>
                <w:szCs w:val="24"/>
              </w:rPr>
              <w:t>Position</w:t>
            </w:r>
          </w:p>
        </w:tc>
        <w:tc>
          <w:tcPr>
            <w:tcW w:w="5040" w:type="dxa"/>
            <w:vAlign w:val="center"/>
          </w:tcPr>
          <w:p w14:paraId="3A0D6C46" w14:textId="77777777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11. الإدارة: </w:t>
            </w:r>
          </w:p>
        </w:tc>
      </w:tr>
      <w:tr w:rsidR="00B363F6" w:rsidRPr="002A28D4" w14:paraId="4FCDD843" w14:textId="77777777" w:rsidTr="008A69E6">
        <w:trPr>
          <w:trHeight w:val="472"/>
        </w:trPr>
        <w:tc>
          <w:tcPr>
            <w:tcW w:w="4500" w:type="dxa"/>
            <w:vAlign w:val="center"/>
          </w:tcPr>
          <w:p w14:paraId="7A1AD73C" w14:textId="6CDF9BD3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12. المديرية: </w:t>
            </w:r>
            <w:r w:rsidR="004C67E1" w:rsidRPr="004C67E1">
              <w:rPr>
                <w:rFonts w:cs="Simplified Arabic"/>
                <w:sz w:val="24"/>
                <w:szCs w:val="24"/>
              </w:rPr>
              <w:t>Directorate</w:t>
            </w:r>
          </w:p>
        </w:tc>
        <w:tc>
          <w:tcPr>
            <w:tcW w:w="5040" w:type="dxa"/>
            <w:vAlign w:val="center"/>
          </w:tcPr>
          <w:p w14:paraId="72C02163" w14:textId="636825CA" w:rsidR="00B363F6" w:rsidRPr="002A28D4" w:rsidRDefault="00B363F6">
            <w:pPr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13. المدرسة: </w:t>
            </w:r>
            <w:r w:rsidR="004C67E1">
              <w:rPr>
                <w:rFonts w:cs="Simplified Arabic"/>
                <w:sz w:val="24"/>
                <w:szCs w:val="24"/>
              </w:rPr>
              <w:t>School</w:t>
            </w:r>
          </w:p>
        </w:tc>
      </w:tr>
    </w:tbl>
    <w:p w14:paraId="26EE6193" w14:textId="77777777" w:rsidR="00E03250" w:rsidRPr="002A28D4" w:rsidRDefault="00E03250">
      <w:pPr>
        <w:jc w:val="lowKashida"/>
        <w:rPr>
          <w:rFonts w:cs="Simplified Arabic"/>
          <w:sz w:val="24"/>
          <w:szCs w:val="24"/>
          <w:rtl/>
        </w:rPr>
      </w:pPr>
    </w:p>
    <w:p w14:paraId="22221913" w14:textId="43E77BC2" w:rsidR="00E03250" w:rsidRPr="002A28D4" w:rsidRDefault="003A352B">
      <w:pPr>
        <w:numPr>
          <w:ilvl w:val="0"/>
          <w:numId w:val="9"/>
        </w:numPr>
        <w:tabs>
          <w:tab w:val="num" w:pos="900"/>
          <w:tab w:val="left" w:pos="4860"/>
        </w:tabs>
        <w:spacing w:after="60"/>
        <w:jc w:val="lowKashida"/>
        <w:rPr>
          <w:rFonts w:cs="Simplified Arabic"/>
          <w:sz w:val="24"/>
          <w:szCs w:val="24"/>
        </w:rPr>
      </w:pPr>
      <w:r w:rsidRPr="002A28D4">
        <w:rPr>
          <w:rFonts w:cs="Simplified Arabic"/>
          <w:noProof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479B02" wp14:editId="11983A68">
                <wp:simplePos x="0" y="0"/>
                <wp:positionH relativeFrom="column">
                  <wp:posOffset>-224694</wp:posOffset>
                </wp:positionH>
                <wp:positionV relativeFrom="paragraph">
                  <wp:posOffset>239657</wp:posOffset>
                </wp:positionV>
                <wp:extent cx="3543300" cy="1169859"/>
                <wp:effectExtent l="0" t="0" r="19050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1169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4840" w:type="dxa"/>
                              <w:tblInd w:w="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613"/>
                              <w:gridCol w:w="1434"/>
                              <w:gridCol w:w="1793"/>
                            </w:tblGrid>
                            <w:tr w:rsidR="00B363F6" w14:paraId="78E5C305" w14:textId="77777777" w:rsidTr="00E25471">
                              <w:trPr>
                                <w:trHeight w:val="354"/>
                              </w:trPr>
                              <w:tc>
                                <w:tcPr>
                                  <w:tcW w:w="1613" w:type="dxa"/>
                                  <w:shd w:val="clear" w:color="auto" w:fill="E0E0E0"/>
                                  <w:vAlign w:val="center"/>
                                </w:tcPr>
                                <w:p w14:paraId="664321E1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  <w:r>
                                    <w:rPr>
                                      <w:rFonts w:cs="Simplified Arabic" w:hint="cs"/>
                                      <w:rtl/>
                                    </w:rPr>
                                    <w:t>نوع الانقطاع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shd w:val="clear" w:color="auto" w:fill="E0E0E0"/>
                                  <w:vAlign w:val="center"/>
                                </w:tcPr>
                                <w:p w14:paraId="38779F10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  <w:r>
                                    <w:rPr>
                                      <w:rFonts w:cs="Simplified Arabic" w:hint="cs"/>
                                      <w:rtl/>
                                    </w:rPr>
                                    <w:t>الابتداء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shd w:val="clear" w:color="auto" w:fill="E0E0E0"/>
                                  <w:vAlign w:val="center"/>
                                </w:tcPr>
                                <w:p w14:paraId="601DF8FC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  <w:r>
                                    <w:rPr>
                                      <w:rFonts w:cs="Simplified Arabic" w:hint="cs"/>
                                      <w:rtl/>
                                    </w:rPr>
                                    <w:t>الانتهاء</w:t>
                                  </w:r>
                                </w:p>
                              </w:tc>
                            </w:tr>
                            <w:tr w:rsidR="00B363F6" w14:paraId="1C1156AF" w14:textId="77777777" w:rsidTr="00E25471">
                              <w:trPr>
                                <w:cantSplit/>
                                <w:trHeight w:val="419"/>
                              </w:trPr>
                              <w:tc>
                                <w:tcPr>
                                  <w:tcW w:w="1613" w:type="dxa"/>
                                  <w:shd w:val="clear" w:color="auto" w:fill="auto"/>
                                  <w:vAlign w:val="center"/>
                                </w:tcPr>
                                <w:p w14:paraId="2177911A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shd w:val="clear" w:color="auto" w:fill="auto"/>
                                  <w:vAlign w:val="center"/>
                                </w:tcPr>
                                <w:p w14:paraId="030656B6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25392370" w14:textId="77777777" w:rsidR="00B363F6" w:rsidRP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363F6" w14:paraId="1A87ED25" w14:textId="77777777" w:rsidTr="00E25471">
                              <w:trPr>
                                <w:cantSplit/>
                                <w:trHeight w:val="419"/>
                              </w:trPr>
                              <w:tc>
                                <w:tcPr>
                                  <w:tcW w:w="1613" w:type="dxa"/>
                                  <w:shd w:val="clear" w:color="auto" w:fill="auto"/>
                                  <w:vAlign w:val="center"/>
                                </w:tcPr>
                                <w:p w14:paraId="60373DA1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shd w:val="clear" w:color="auto" w:fill="auto"/>
                                  <w:vAlign w:val="center"/>
                                </w:tcPr>
                                <w:p w14:paraId="42444352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4FD787F7" w14:textId="77777777" w:rsidR="00B363F6" w:rsidRP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363F6" w14:paraId="1774FD25" w14:textId="77777777" w:rsidTr="00E25471">
                              <w:trPr>
                                <w:cantSplit/>
                                <w:trHeight w:val="192"/>
                              </w:trPr>
                              <w:tc>
                                <w:tcPr>
                                  <w:tcW w:w="1613" w:type="dxa"/>
                                  <w:shd w:val="clear" w:color="auto" w:fill="auto"/>
                                  <w:vAlign w:val="center"/>
                                </w:tcPr>
                                <w:p w14:paraId="6BA152D2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shd w:val="clear" w:color="auto" w:fill="auto"/>
                                  <w:vAlign w:val="center"/>
                                </w:tcPr>
                                <w:p w14:paraId="26F32CD7" w14:textId="77777777" w:rsid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5A0BF2F8" w14:textId="77777777" w:rsidR="00B363F6" w:rsidRPr="00B363F6" w:rsidRDefault="00B363F6">
                                  <w:pPr>
                                    <w:jc w:val="center"/>
                                    <w:rPr>
                                      <w:rFonts w:cs="Simplified Arabic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0413D" w14:textId="77777777" w:rsidR="00E03250" w:rsidRDefault="00E032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79B02" id="Rectangle 2" o:spid="_x0000_s1026" style="position:absolute;left:0;text-align:left;margin-left:-17.7pt;margin-top:18.85pt;width:279pt;height:92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" strokecolor="white">
                <v:textbox>
                  <w:txbxContent>
                    <w:tbl>
                      <w:tblPr>
                        <w:bidiVisual/>
                        <w:tblW w:w="4840" w:type="dxa"/>
                        <w:tblInd w:w="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613"/>
                        <w:gridCol w:w="1434"/>
                        <w:gridCol w:w="1793"/>
                      </w:tblGrid>
                      <w:tr w:rsidR="00B363F6" w14:paraId="78E5C305" w14:textId="77777777" w:rsidTr="00E25471">
                        <w:trPr>
                          <w:trHeight w:val="354"/>
                        </w:trPr>
                        <w:tc>
                          <w:tcPr>
                            <w:tcW w:w="1613" w:type="dxa"/>
                            <w:shd w:val="clear" w:color="auto" w:fill="E0E0E0"/>
                            <w:vAlign w:val="center"/>
                          </w:tcPr>
                          <w:p w14:paraId="664321E1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  <w:r>
                              <w:rPr>
                                <w:rFonts w:cs="Simplified Arabic" w:hint="cs"/>
                                <w:rtl/>
                              </w:rPr>
                              <w:t>نوع الانقطاع</w:t>
                            </w:r>
                          </w:p>
                        </w:tc>
                        <w:tc>
                          <w:tcPr>
                            <w:tcW w:w="1434" w:type="dxa"/>
                            <w:shd w:val="clear" w:color="auto" w:fill="E0E0E0"/>
                            <w:vAlign w:val="center"/>
                          </w:tcPr>
                          <w:p w14:paraId="38779F10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  <w:r>
                              <w:rPr>
                                <w:rFonts w:cs="Simplified Arabic" w:hint="cs"/>
                                <w:rtl/>
                              </w:rPr>
                              <w:t>الابتداء</w:t>
                            </w:r>
                          </w:p>
                        </w:tc>
                        <w:tc>
                          <w:tcPr>
                            <w:tcW w:w="1793" w:type="dxa"/>
                            <w:shd w:val="clear" w:color="auto" w:fill="E0E0E0"/>
                            <w:vAlign w:val="center"/>
                          </w:tcPr>
                          <w:p w14:paraId="601DF8FC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  <w:r>
                              <w:rPr>
                                <w:rFonts w:cs="Simplified Arabic" w:hint="cs"/>
                                <w:rtl/>
                              </w:rPr>
                              <w:t>الانتهاء</w:t>
                            </w:r>
                          </w:p>
                        </w:tc>
                      </w:tr>
                      <w:tr w:rsidR="00B363F6" w14:paraId="1C1156AF" w14:textId="77777777" w:rsidTr="00E25471">
                        <w:trPr>
                          <w:cantSplit/>
                          <w:trHeight w:val="419"/>
                        </w:trPr>
                        <w:tc>
                          <w:tcPr>
                            <w:tcW w:w="1613" w:type="dxa"/>
                            <w:shd w:val="clear" w:color="auto" w:fill="auto"/>
                            <w:vAlign w:val="center"/>
                          </w:tcPr>
                          <w:p w14:paraId="2177911A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4" w:type="dxa"/>
                            <w:shd w:val="clear" w:color="auto" w:fill="auto"/>
                            <w:vAlign w:val="center"/>
                          </w:tcPr>
                          <w:p w14:paraId="030656B6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25392370" w14:textId="77777777" w:rsidR="00B363F6" w:rsidRPr="00B363F6" w:rsidRDefault="00B363F6">
                            <w:pPr>
                              <w:jc w:val="center"/>
                              <w:rPr>
                                <w:rFonts w:cs="Simplified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363F6" w14:paraId="1A87ED25" w14:textId="77777777" w:rsidTr="00E25471">
                        <w:trPr>
                          <w:cantSplit/>
                          <w:trHeight w:val="419"/>
                        </w:trPr>
                        <w:tc>
                          <w:tcPr>
                            <w:tcW w:w="1613" w:type="dxa"/>
                            <w:shd w:val="clear" w:color="auto" w:fill="auto"/>
                            <w:vAlign w:val="center"/>
                          </w:tcPr>
                          <w:p w14:paraId="60373DA1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4" w:type="dxa"/>
                            <w:shd w:val="clear" w:color="auto" w:fill="auto"/>
                            <w:vAlign w:val="center"/>
                          </w:tcPr>
                          <w:p w14:paraId="42444352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4FD787F7" w14:textId="77777777" w:rsidR="00B363F6" w:rsidRPr="00B363F6" w:rsidRDefault="00B363F6">
                            <w:pPr>
                              <w:jc w:val="center"/>
                              <w:rPr>
                                <w:rFonts w:cs="Simplified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B363F6" w14:paraId="1774FD25" w14:textId="77777777" w:rsidTr="00E25471">
                        <w:trPr>
                          <w:cantSplit/>
                          <w:trHeight w:val="192"/>
                        </w:trPr>
                        <w:tc>
                          <w:tcPr>
                            <w:tcW w:w="1613" w:type="dxa"/>
                            <w:shd w:val="clear" w:color="auto" w:fill="auto"/>
                            <w:vAlign w:val="center"/>
                          </w:tcPr>
                          <w:p w14:paraId="6BA152D2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4" w:type="dxa"/>
                            <w:shd w:val="clear" w:color="auto" w:fill="auto"/>
                            <w:vAlign w:val="center"/>
                          </w:tcPr>
                          <w:p w14:paraId="26F32CD7" w14:textId="77777777" w:rsidR="00B363F6" w:rsidRDefault="00B363F6">
                            <w:pPr>
                              <w:jc w:val="center"/>
                              <w:rPr>
                                <w:rFonts w:cs="Simplified Arabic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5A0BF2F8" w14:textId="77777777" w:rsidR="00B363F6" w:rsidRPr="00B363F6" w:rsidRDefault="00B363F6">
                            <w:pPr>
                              <w:jc w:val="center"/>
                              <w:rPr>
                                <w:rFonts w:cs="Simplified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7E20413D" w14:textId="77777777" w:rsidR="00E03250" w:rsidRDefault="00E03250"/>
                  </w:txbxContent>
                </v:textbox>
              </v:rect>
            </w:pict>
          </mc:Fallback>
        </mc:AlternateContent>
      </w:r>
      <w:r w:rsidR="00E03250" w:rsidRPr="002A28D4">
        <w:rPr>
          <w:rFonts w:cs="Simplified Arabic" w:hint="cs"/>
          <w:sz w:val="24"/>
          <w:szCs w:val="24"/>
          <w:rtl/>
        </w:rPr>
        <w:t>المؤهلات العلمية:</w:t>
      </w:r>
      <w:r w:rsidR="00E03250" w:rsidRPr="002A28D4">
        <w:rPr>
          <w:rFonts w:cs="Simplified Arabic" w:hint="cs"/>
          <w:sz w:val="24"/>
          <w:szCs w:val="24"/>
          <w:rtl/>
        </w:rPr>
        <w:tab/>
        <w:t>15. فترات الانقطاع عن العمل:</w:t>
      </w:r>
    </w:p>
    <w:tbl>
      <w:tblPr>
        <w:bidiVisual/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2317"/>
        <w:gridCol w:w="1731"/>
      </w:tblGrid>
      <w:tr w:rsidR="00B363F6" w:rsidRPr="002A28D4" w14:paraId="25BFE4DB" w14:textId="77777777" w:rsidTr="00E25471">
        <w:trPr>
          <w:trHeight w:val="365"/>
        </w:trPr>
        <w:tc>
          <w:tcPr>
            <w:tcW w:w="580" w:type="dxa"/>
            <w:shd w:val="clear" w:color="auto" w:fill="E0E0E0"/>
            <w:vAlign w:val="center"/>
          </w:tcPr>
          <w:p w14:paraId="1128AB1F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-</w:t>
            </w:r>
          </w:p>
        </w:tc>
        <w:tc>
          <w:tcPr>
            <w:tcW w:w="2317" w:type="dxa"/>
            <w:shd w:val="clear" w:color="auto" w:fill="E0E0E0"/>
            <w:vAlign w:val="center"/>
          </w:tcPr>
          <w:p w14:paraId="60398719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المؤهل</w:t>
            </w:r>
            <w:r w:rsidR="003E0ABA">
              <w:rPr>
                <w:rFonts w:cs="Simplified Arabic" w:hint="cs"/>
                <w:sz w:val="24"/>
                <w:szCs w:val="24"/>
                <w:rtl/>
              </w:rPr>
              <w:t xml:space="preserve"> العلمي والمسلكي </w:t>
            </w:r>
          </w:p>
        </w:tc>
        <w:tc>
          <w:tcPr>
            <w:tcW w:w="1731" w:type="dxa"/>
            <w:shd w:val="clear" w:color="auto" w:fill="E0E0E0"/>
            <w:vAlign w:val="center"/>
          </w:tcPr>
          <w:p w14:paraId="1A00A4D3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التخصص</w:t>
            </w:r>
          </w:p>
        </w:tc>
      </w:tr>
      <w:tr w:rsidR="00B363F6" w:rsidRPr="002A28D4" w14:paraId="2388295E" w14:textId="77777777" w:rsidTr="00E25471">
        <w:trPr>
          <w:trHeight w:val="353"/>
        </w:trPr>
        <w:tc>
          <w:tcPr>
            <w:tcW w:w="580" w:type="dxa"/>
            <w:vAlign w:val="center"/>
          </w:tcPr>
          <w:p w14:paraId="4DBB73DC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أ</w:t>
            </w:r>
          </w:p>
        </w:tc>
        <w:tc>
          <w:tcPr>
            <w:tcW w:w="2317" w:type="dxa"/>
            <w:vAlign w:val="center"/>
          </w:tcPr>
          <w:p w14:paraId="2B5891A5" w14:textId="5002AC6A" w:rsidR="00B363F6" w:rsidRPr="0091189C" w:rsidRDefault="000B6F45">
            <w:pPr>
              <w:tabs>
                <w:tab w:val="left" w:pos="4860"/>
              </w:tabs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proofErr w:type="spellStart"/>
            <w:r w:rsidRPr="0091189C">
              <w:rPr>
                <w:rFonts w:asciiTheme="minorBidi" w:hAnsiTheme="minorBidi" w:cstheme="minorBidi"/>
                <w:sz w:val="19"/>
                <w:szCs w:val="19"/>
                <w:lang w:eastAsia="en-US"/>
              </w:rPr>
              <w:t>CERTee</w:t>
            </w:r>
            <w:proofErr w:type="spellEnd"/>
          </w:p>
        </w:tc>
        <w:tc>
          <w:tcPr>
            <w:tcW w:w="1731" w:type="dxa"/>
            <w:vAlign w:val="center"/>
          </w:tcPr>
          <w:p w14:paraId="7FD82ECB" w14:textId="3D57C915" w:rsidR="00B363F6" w:rsidRPr="0091189C" w:rsidRDefault="000B6F45">
            <w:pPr>
              <w:tabs>
                <w:tab w:val="left" w:pos="4860"/>
              </w:tabs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proofErr w:type="spellStart"/>
            <w:r w:rsidRPr="0091189C">
              <w:rPr>
                <w:rFonts w:asciiTheme="minorBidi" w:hAnsiTheme="minorBidi" w:cstheme="minorBidi"/>
                <w:sz w:val="19"/>
                <w:szCs w:val="19"/>
                <w:lang w:eastAsia="en-US"/>
              </w:rPr>
              <w:t>CeeETSC</w:t>
            </w:r>
            <w:proofErr w:type="spellEnd"/>
          </w:p>
        </w:tc>
      </w:tr>
      <w:tr w:rsidR="00B363F6" w:rsidRPr="002A28D4" w14:paraId="7ECCB518" w14:textId="77777777" w:rsidTr="00E25471">
        <w:trPr>
          <w:trHeight w:val="365"/>
        </w:trPr>
        <w:tc>
          <w:tcPr>
            <w:tcW w:w="580" w:type="dxa"/>
            <w:vAlign w:val="center"/>
          </w:tcPr>
          <w:p w14:paraId="39A7CC4C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ب</w:t>
            </w:r>
          </w:p>
        </w:tc>
        <w:tc>
          <w:tcPr>
            <w:tcW w:w="2317" w:type="dxa"/>
            <w:vAlign w:val="center"/>
          </w:tcPr>
          <w:p w14:paraId="75554E95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1731" w:type="dxa"/>
            <w:vAlign w:val="center"/>
          </w:tcPr>
          <w:p w14:paraId="64B49533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</w:p>
        </w:tc>
      </w:tr>
      <w:tr w:rsidR="00B363F6" w:rsidRPr="002A28D4" w14:paraId="66753572" w14:textId="77777777" w:rsidTr="00E25471">
        <w:trPr>
          <w:trHeight w:val="360"/>
        </w:trPr>
        <w:tc>
          <w:tcPr>
            <w:tcW w:w="580" w:type="dxa"/>
            <w:vAlign w:val="center"/>
          </w:tcPr>
          <w:p w14:paraId="0E4C4552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ج</w:t>
            </w:r>
          </w:p>
        </w:tc>
        <w:tc>
          <w:tcPr>
            <w:tcW w:w="2317" w:type="dxa"/>
            <w:vAlign w:val="center"/>
          </w:tcPr>
          <w:p w14:paraId="1F0C07F9" w14:textId="77777777" w:rsidR="00B363F6" w:rsidRPr="002A28D4" w:rsidRDefault="00B363F6">
            <w:pPr>
              <w:tabs>
                <w:tab w:val="left" w:pos="4860"/>
              </w:tabs>
              <w:jc w:val="center"/>
              <w:rPr>
                <w:rFonts w:cs="Simplified Arabic"/>
                <w:sz w:val="24"/>
                <w:szCs w:val="24"/>
                <w:rtl/>
              </w:rPr>
            </w:pPr>
          </w:p>
        </w:tc>
        <w:tc>
          <w:tcPr>
            <w:tcW w:w="1731" w:type="dxa"/>
            <w:vAlign w:val="center"/>
          </w:tcPr>
          <w:p w14:paraId="2B9AA33D" w14:textId="77777777" w:rsidR="00B363F6" w:rsidRPr="002A28D4" w:rsidRDefault="00B363F6" w:rsidP="003E0ABA">
            <w:pPr>
              <w:tabs>
                <w:tab w:val="left" w:pos="4860"/>
              </w:tabs>
              <w:rPr>
                <w:rFonts w:cs="Simplified Arabic"/>
                <w:sz w:val="24"/>
                <w:szCs w:val="24"/>
                <w:rtl/>
              </w:rPr>
            </w:pPr>
          </w:p>
        </w:tc>
      </w:tr>
    </w:tbl>
    <w:p w14:paraId="399051E6" w14:textId="77777777" w:rsidR="00E03250" w:rsidRPr="002A28D4" w:rsidRDefault="00E03250">
      <w:pPr>
        <w:tabs>
          <w:tab w:val="left" w:pos="4860"/>
        </w:tabs>
        <w:ind w:left="360"/>
        <w:jc w:val="lowKashida"/>
        <w:rPr>
          <w:rFonts w:cs="Simplified Arabic"/>
          <w:sz w:val="24"/>
          <w:szCs w:val="24"/>
          <w:rtl/>
        </w:rPr>
      </w:pPr>
      <w:r w:rsidRPr="002A28D4">
        <w:rPr>
          <w:rFonts w:cs="Simplified Arabic"/>
          <w:sz w:val="24"/>
          <w:szCs w:val="24"/>
        </w:rPr>
        <w:t xml:space="preserve">  </w:t>
      </w:r>
    </w:p>
    <w:tbl>
      <w:tblPr>
        <w:bidiVisual/>
        <w:tblW w:w="9540" w:type="dxa"/>
        <w:tblInd w:w="-7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B363F6" w:rsidRPr="002A28D4" w14:paraId="361CA010" w14:textId="77777777">
        <w:trPr>
          <w:trHeight w:val="472"/>
        </w:trPr>
        <w:tc>
          <w:tcPr>
            <w:tcW w:w="5940" w:type="dxa"/>
            <w:vAlign w:val="center"/>
          </w:tcPr>
          <w:p w14:paraId="70A2A537" w14:textId="2E404E00" w:rsidR="00B363F6" w:rsidRPr="002A28D4" w:rsidRDefault="00B363F6">
            <w:pPr>
              <w:ind w:left="252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16. الحالة الاجتماعية: </w:t>
            </w:r>
            <w:proofErr w:type="spellStart"/>
            <w:r w:rsidR="000B6F45" w:rsidRPr="00734003">
              <w:rPr>
                <w:rFonts w:ascii="Consolas" w:hAnsi="Consolas" w:cs="Consolas"/>
                <w:sz w:val="19"/>
                <w:szCs w:val="19"/>
                <w:lang w:eastAsia="en-US"/>
              </w:rPr>
              <w:t>MkATERIALS</w:t>
            </w:r>
            <w:proofErr w:type="spellEnd"/>
          </w:p>
        </w:tc>
        <w:tc>
          <w:tcPr>
            <w:tcW w:w="3600" w:type="dxa"/>
            <w:vAlign w:val="center"/>
          </w:tcPr>
          <w:p w14:paraId="2AA925D2" w14:textId="551B49BC" w:rsidR="00B363F6" w:rsidRPr="002A28D4" w:rsidRDefault="00B363F6">
            <w:pPr>
              <w:ind w:left="252"/>
              <w:rPr>
                <w:rFonts w:cs="Simplified Arabic"/>
                <w:sz w:val="24"/>
                <w:szCs w:val="24"/>
                <w:lang w:bidi="ar-JO"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>17. عدد الأولاد:</w:t>
            </w:r>
            <w:r w:rsidR="00F81DC6">
              <w:rPr>
                <w:rFonts w:cs="Simplified Arabic" w:hint="cs"/>
                <w:sz w:val="24"/>
                <w:szCs w:val="24"/>
                <w:rtl/>
                <w:lang w:bidi="ar-JO"/>
              </w:rPr>
              <w:t xml:space="preserve"> </w:t>
            </w:r>
            <w:proofErr w:type="spellStart"/>
            <w:r w:rsidR="000B6F45" w:rsidRPr="00734003">
              <w:rPr>
                <w:rFonts w:ascii="Consolas" w:hAnsi="Consolas" w:cs="Consolas"/>
                <w:sz w:val="19"/>
                <w:szCs w:val="19"/>
                <w:lang w:eastAsia="en-US"/>
              </w:rPr>
              <w:t>KoIDS</w:t>
            </w:r>
            <w:proofErr w:type="spellEnd"/>
          </w:p>
        </w:tc>
      </w:tr>
      <w:tr w:rsidR="00B363F6" w:rsidRPr="002A28D4" w14:paraId="305E89F4" w14:textId="77777777">
        <w:trPr>
          <w:trHeight w:val="472"/>
        </w:trPr>
        <w:tc>
          <w:tcPr>
            <w:tcW w:w="9540" w:type="dxa"/>
            <w:gridSpan w:val="2"/>
            <w:vAlign w:val="center"/>
          </w:tcPr>
          <w:p w14:paraId="03355730" w14:textId="77777777" w:rsidR="00E03250" w:rsidRPr="002A28D4" w:rsidRDefault="00E03250">
            <w:pPr>
              <w:ind w:left="252" w:right="1080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18. اسم الزوج أو الزوجة: </w:t>
            </w:r>
          </w:p>
        </w:tc>
      </w:tr>
      <w:tr w:rsidR="00B363F6" w:rsidRPr="002A28D4" w14:paraId="4EE841F4" w14:textId="77777777">
        <w:trPr>
          <w:trHeight w:val="472"/>
        </w:trPr>
        <w:tc>
          <w:tcPr>
            <w:tcW w:w="9540" w:type="dxa"/>
            <w:gridSpan w:val="2"/>
            <w:vAlign w:val="center"/>
          </w:tcPr>
          <w:p w14:paraId="35DF345A" w14:textId="77777777" w:rsidR="00E03250" w:rsidRPr="002A28D4" w:rsidRDefault="00E03250">
            <w:pPr>
              <w:ind w:left="252" w:right="1080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19. تاريخ الإحالة على التقاعد: </w:t>
            </w:r>
          </w:p>
        </w:tc>
      </w:tr>
      <w:tr w:rsidR="00B363F6" w:rsidRPr="002A28D4" w14:paraId="3BD39A9E" w14:textId="77777777">
        <w:trPr>
          <w:trHeight w:val="472"/>
        </w:trPr>
        <w:tc>
          <w:tcPr>
            <w:tcW w:w="9540" w:type="dxa"/>
            <w:gridSpan w:val="2"/>
            <w:vAlign w:val="center"/>
          </w:tcPr>
          <w:p w14:paraId="3F36FEA3" w14:textId="77777777" w:rsidR="00E03250" w:rsidRPr="002A28D4" w:rsidRDefault="00E03250">
            <w:pPr>
              <w:ind w:left="252"/>
              <w:rPr>
                <w:rFonts w:cs="Simplified Arabic"/>
                <w:sz w:val="24"/>
                <w:szCs w:val="24"/>
                <w:rtl/>
              </w:rPr>
            </w:pPr>
            <w:r w:rsidRPr="002A28D4">
              <w:rPr>
                <w:rFonts w:cs="Simplified Arabic" w:hint="cs"/>
                <w:sz w:val="24"/>
                <w:szCs w:val="24"/>
                <w:rtl/>
              </w:rPr>
              <w:t xml:space="preserve">20. أسباب طلب الإحالة على التقاعد: </w:t>
            </w:r>
          </w:p>
        </w:tc>
      </w:tr>
    </w:tbl>
    <w:p w14:paraId="3FDF6C5A" w14:textId="77777777" w:rsidR="00E03250" w:rsidRDefault="00E03250">
      <w:pPr>
        <w:tabs>
          <w:tab w:val="left" w:pos="4860"/>
        </w:tabs>
        <w:jc w:val="lowKashida"/>
        <w:rPr>
          <w:rFonts w:cs="Simplified Arabic"/>
          <w:rtl/>
        </w:rPr>
      </w:pPr>
    </w:p>
    <w:p w14:paraId="794C8113" w14:textId="77777777" w:rsidR="00E03250" w:rsidRDefault="00E03250">
      <w:pPr>
        <w:tabs>
          <w:tab w:val="left" w:pos="4860"/>
        </w:tabs>
        <w:jc w:val="lowKashida"/>
        <w:rPr>
          <w:rFonts w:cs="Simplified Arabic"/>
          <w:rtl/>
        </w:rPr>
      </w:pPr>
    </w:p>
    <w:p w14:paraId="0700A194" w14:textId="77777777" w:rsidR="00E03250" w:rsidRDefault="00E03250">
      <w:pPr>
        <w:tabs>
          <w:tab w:val="left" w:pos="2340"/>
          <w:tab w:val="left" w:pos="4860"/>
          <w:tab w:val="left" w:pos="6660"/>
        </w:tabs>
        <w:rPr>
          <w:rFonts w:cs="Simplified Arabic"/>
          <w:b/>
          <w:bCs/>
          <w:rtl/>
        </w:rPr>
      </w:pPr>
      <w:r>
        <w:rPr>
          <w:rFonts w:cs="Simplified Arabic" w:hint="cs"/>
          <w:b/>
          <w:bCs/>
          <w:rtl/>
        </w:rPr>
        <w:t>تاريخ تعبئة الطلب</w:t>
      </w:r>
      <w:r>
        <w:rPr>
          <w:rFonts w:cs="Simplified Arabic" w:hint="cs"/>
          <w:b/>
          <w:bCs/>
          <w:rtl/>
        </w:rPr>
        <w:tab/>
        <w:t xml:space="preserve">توقيع مقدم الطلب </w:t>
      </w:r>
      <w:r>
        <w:rPr>
          <w:rFonts w:cs="Simplified Arabic" w:hint="cs"/>
          <w:b/>
          <w:bCs/>
          <w:rtl/>
        </w:rPr>
        <w:tab/>
        <w:t xml:space="preserve">هاتف المنزل </w:t>
      </w:r>
      <w:r>
        <w:rPr>
          <w:rFonts w:cs="Simplified Arabic" w:hint="cs"/>
          <w:b/>
          <w:bCs/>
          <w:rtl/>
        </w:rPr>
        <w:tab/>
        <w:t xml:space="preserve">تصديق الرئيس المباشر على </w:t>
      </w:r>
    </w:p>
    <w:p w14:paraId="3E435EFE" w14:textId="71A6A0DE" w:rsidR="00E03250" w:rsidRDefault="006B07A8" w:rsidP="006B07A8">
      <w:pPr>
        <w:tabs>
          <w:tab w:val="left" w:pos="691"/>
          <w:tab w:val="left" w:pos="2700"/>
          <w:tab w:val="left" w:pos="4680"/>
          <w:tab w:val="left" w:pos="7020"/>
        </w:tabs>
        <w:rPr>
          <w:rFonts w:cs="Simplified Arabic"/>
          <w:b/>
          <w:bCs/>
          <w:rtl/>
        </w:rPr>
      </w:pPr>
      <w:r>
        <w:rPr>
          <w:rFonts w:cs="Simplified Arabic"/>
          <w:b/>
          <w:bCs/>
        </w:rPr>
        <w:t>Date</w:t>
      </w:r>
      <w:r w:rsidR="00E03250">
        <w:rPr>
          <w:rFonts w:cs="Simplified Arabic" w:hint="cs"/>
          <w:b/>
          <w:bCs/>
          <w:rtl/>
        </w:rPr>
        <w:tab/>
      </w:r>
      <w:r>
        <w:rPr>
          <w:rFonts w:cs="Simplified Arabic"/>
          <w:b/>
          <w:bCs/>
          <w:rtl/>
        </w:rPr>
        <w:tab/>
      </w:r>
      <w:r w:rsidR="00E03250">
        <w:rPr>
          <w:rFonts w:cs="Simplified Arabic" w:hint="cs"/>
          <w:b/>
          <w:bCs/>
          <w:rtl/>
        </w:rPr>
        <w:tab/>
      </w:r>
      <w:r w:rsidR="00E03250">
        <w:rPr>
          <w:rFonts w:cs="Simplified Arabic" w:hint="cs"/>
          <w:b/>
          <w:bCs/>
          <w:rtl/>
        </w:rPr>
        <w:tab/>
        <w:t>صحة المعلومات</w:t>
      </w:r>
      <w:r w:rsidR="00E03250">
        <w:rPr>
          <w:rFonts w:cs="Simplified Arabic" w:hint="cs"/>
          <w:b/>
          <w:bCs/>
          <w:rtl/>
        </w:rPr>
        <w:tab/>
      </w:r>
    </w:p>
    <w:p w14:paraId="39A000E7" w14:textId="77777777" w:rsidR="00E03250" w:rsidRDefault="00E03250">
      <w:pPr>
        <w:ind w:left="720"/>
        <w:rPr>
          <w:rtl/>
        </w:rPr>
      </w:pPr>
    </w:p>
    <w:p w14:paraId="4A4F7476" w14:textId="77777777" w:rsidR="00E03250" w:rsidRDefault="00E03250">
      <w:pPr>
        <w:rPr>
          <w:sz w:val="28"/>
          <w:rtl/>
        </w:rPr>
      </w:pPr>
    </w:p>
    <w:p w14:paraId="6533A4D6" w14:textId="77777777" w:rsidR="00E03250" w:rsidRDefault="00E03250">
      <w:pPr>
        <w:rPr>
          <w:sz w:val="22"/>
          <w:szCs w:val="26"/>
        </w:rPr>
      </w:pPr>
    </w:p>
    <w:sectPr w:rsidR="00E03250" w:rsidSect="00D947B0">
      <w:headerReference w:type="default" r:id="rId8"/>
      <w:footerReference w:type="default" r:id="rId9"/>
      <w:endnotePr>
        <w:numFmt w:val="lowerLetter"/>
      </w:endnotePr>
      <w:pgSz w:w="11906" w:h="16838" w:code="9"/>
      <w:pgMar w:top="864" w:right="1267" w:bottom="850" w:left="1282" w:header="288" w:footer="346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4B8B" w14:textId="77777777" w:rsidR="00B0005B" w:rsidRDefault="00B0005B">
      <w:r>
        <w:separator/>
      </w:r>
    </w:p>
  </w:endnote>
  <w:endnote w:type="continuationSeparator" w:id="0">
    <w:p w14:paraId="322F4B65" w14:textId="77777777" w:rsidR="00B0005B" w:rsidRDefault="00B0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Thuluth">
    <w:altName w:val="Arial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Diwani Lette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97DE" w14:textId="77777777" w:rsidR="00E03250" w:rsidRDefault="00E03250">
    <w:pPr>
      <w:pStyle w:val="Footer"/>
      <w:tabs>
        <w:tab w:val="clear" w:pos="4153"/>
        <w:tab w:val="clear" w:pos="8306"/>
      </w:tabs>
      <w:rPr>
        <w:rFonts w:cs="Simplified Arabic"/>
        <w:rtl/>
        <w:lang w:bidi="ar-JO"/>
      </w:rPr>
    </w:pPr>
  </w:p>
  <w:p w14:paraId="57750ACB" w14:textId="77777777" w:rsidR="00E03250" w:rsidRDefault="00E03250" w:rsidP="00DA6278">
    <w:pPr>
      <w:pStyle w:val="Footer"/>
      <w:tabs>
        <w:tab w:val="clear" w:pos="4153"/>
        <w:tab w:val="clear" w:pos="8306"/>
      </w:tabs>
      <w:rPr>
        <w:rtl/>
      </w:rPr>
    </w:pPr>
    <w:r>
      <w:rPr>
        <w:rFonts w:cs="Simplified Arabic"/>
        <w:lang w:bidi="ar-JO"/>
      </w:rPr>
      <w:t>Form# QF 28-</w:t>
    </w:r>
    <w:r w:rsidR="00DA6278">
      <w:rPr>
        <w:rFonts w:cs="Simplified Arabic"/>
        <w:lang w:bidi="ar-JO"/>
      </w:rPr>
      <w:t>18</w:t>
    </w:r>
    <w:r>
      <w:rPr>
        <w:rFonts w:cs="Simplified Arabic"/>
        <w:lang w:bidi="ar-JO"/>
      </w:rPr>
      <w:t xml:space="preserve"> rev.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AC5C" w14:textId="77777777" w:rsidR="00B0005B" w:rsidRDefault="00B0005B">
      <w:r>
        <w:separator/>
      </w:r>
    </w:p>
  </w:footnote>
  <w:footnote w:type="continuationSeparator" w:id="0">
    <w:p w14:paraId="00D2E2CC" w14:textId="77777777" w:rsidR="00B0005B" w:rsidRDefault="00B00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6E6E" w14:textId="77777777" w:rsidR="00E03250" w:rsidRDefault="00D20C07">
    <w:pPr>
      <w:jc w:val="center"/>
      <w:rPr>
        <w:rFonts w:cs="PT Bold Heading"/>
        <w:sz w:val="22"/>
        <w:szCs w:val="22"/>
        <w:rtl/>
        <w:lang w:eastAsia="en-US"/>
      </w:rPr>
    </w:pPr>
    <w:r>
      <w:rPr>
        <w:rFonts w:cs="PT Bold Heading" w:hint="cs"/>
        <w:sz w:val="22"/>
        <w:szCs w:val="22"/>
        <w:rtl/>
        <w:lang w:eastAsia="en-US"/>
      </w:rPr>
      <w:t xml:space="preserve">وزارة التربية والتعليم </w:t>
    </w:r>
  </w:p>
  <w:p w14:paraId="57F24E32" w14:textId="77777777" w:rsidR="006824AD" w:rsidRDefault="001A09C1">
    <w:pPr>
      <w:pStyle w:val="Header"/>
      <w:jc w:val="center"/>
      <w:rPr>
        <w:rFonts w:cs="Simplified Arabic"/>
        <w:sz w:val="24"/>
        <w:szCs w:val="24"/>
        <w:lang w:eastAsia="en-US"/>
      </w:rPr>
    </w:pPr>
    <w:r>
      <w:rPr>
        <w:rFonts w:cs="Simplified Arabic" w:hint="cs"/>
        <w:sz w:val="24"/>
        <w:szCs w:val="24"/>
        <w:rtl/>
        <w:lang w:eastAsia="en-US"/>
      </w:rPr>
      <w:t>إدارة</w:t>
    </w:r>
    <w:r w:rsidR="00D20C07">
      <w:rPr>
        <w:rFonts w:cs="Simplified Arabic" w:hint="cs"/>
        <w:sz w:val="24"/>
        <w:szCs w:val="24"/>
        <w:rtl/>
        <w:lang w:eastAsia="en-US"/>
      </w:rPr>
      <w:t xml:space="preserve"> الموارد البشرية </w:t>
    </w:r>
  </w:p>
  <w:p w14:paraId="05AEC503" w14:textId="77777777" w:rsidR="00E03250" w:rsidRDefault="00E03250" w:rsidP="001A09C1">
    <w:pPr>
      <w:jc w:val="center"/>
      <w:rPr>
        <w:rFonts w:cs="Diwani Letter"/>
        <w:rtl/>
        <w:lang w:eastAsia="en-US"/>
      </w:rPr>
    </w:pPr>
    <w:r w:rsidRPr="006824AD">
      <w:rPr>
        <w:rFonts w:cs="Simplified Arabic" w:hint="cs"/>
        <w:rtl/>
      </w:rPr>
      <w:t xml:space="preserve">نموذج طلب إحالة على التقاعد </w:t>
    </w:r>
  </w:p>
  <w:p w14:paraId="1CC8A656" w14:textId="77777777" w:rsidR="001255A8" w:rsidRDefault="001255A8" w:rsidP="001A09C1">
    <w:pPr>
      <w:jc w:val="center"/>
      <w:rPr>
        <w:rFonts w:cs="Diwani Letter"/>
        <w:rtl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873"/>
    <w:multiLevelType w:val="singleLevel"/>
    <w:tmpl w:val="67A6A7D0"/>
    <w:lvl w:ilvl="0">
      <w:start w:val="1"/>
      <w:numFmt w:val="chosung"/>
      <w:lvlText w:val=""/>
      <w:lvlJc w:val="left"/>
      <w:pPr>
        <w:tabs>
          <w:tab w:val="num" w:pos="1210"/>
        </w:tabs>
        <w:ind w:left="1210" w:right="1210" w:hanging="360"/>
      </w:pPr>
      <w:rPr>
        <w:rFonts w:ascii="Symbol" w:hAnsi="Symbol" w:hint="default"/>
        <w:sz w:val="32"/>
      </w:rPr>
    </w:lvl>
  </w:abstractNum>
  <w:abstractNum w:abstractNumId="1" w15:restartNumberingAfterBreak="0">
    <w:nsid w:val="09B4780E"/>
    <w:multiLevelType w:val="hybridMultilevel"/>
    <w:tmpl w:val="1FFEBDE2"/>
    <w:lvl w:ilvl="0" w:tplc="B7EA13CC">
      <w:start w:val="1"/>
      <w:numFmt w:val="bullet"/>
      <w:lvlText w:val="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  <w:sz w:val="32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3264543"/>
    <w:multiLevelType w:val="singleLevel"/>
    <w:tmpl w:val="3EDCEA34"/>
    <w:lvl w:ilvl="0">
      <w:start w:val="1"/>
      <w:numFmt w:val="chosung"/>
      <w:lvlText w:val="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  <w:sz w:val="24"/>
      </w:rPr>
    </w:lvl>
  </w:abstractNum>
  <w:abstractNum w:abstractNumId="3" w15:restartNumberingAfterBreak="0">
    <w:nsid w:val="1CFB0C57"/>
    <w:multiLevelType w:val="hybridMultilevel"/>
    <w:tmpl w:val="4E9AD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 w15:restartNumberingAfterBreak="0">
    <w:nsid w:val="299904A5"/>
    <w:multiLevelType w:val="singleLevel"/>
    <w:tmpl w:val="D592D856"/>
    <w:lvl w:ilvl="0">
      <w:start w:val="1"/>
      <w:numFmt w:val="decimal"/>
      <w:lvlText w:val="%1-"/>
      <w:lvlJc w:val="left"/>
      <w:pPr>
        <w:tabs>
          <w:tab w:val="num" w:pos="1285"/>
        </w:tabs>
        <w:ind w:left="1285" w:right="1285" w:hanging="435"/>
      </w:pPr>
      <w:rPr>
        <w:rFonts w:hint="default"/>
        <w:sz w:val="32"/>
      </w:rPr>
    </w:lvl>
  </w:abstractNum>
  <w:abstractNum w:abstractNumId="5" w15:restartNumberingAfterBreak="0">
    <w:nsid w:val="2FDE161A"/>
    <w:multiLevelType w:val="hybridMultilevel"/>
    <w:tmpl w:val="457E6ECA"/>
    <w:lvl w:ilvl="0" w:tplc="1D303C54">
      <w:start w:val="1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398A3565"/>
    <w:multiLevelType w:val="singleLevel"/>
    <w:tmpl w:val="0401000B"/>
    <w:lvl w:ilvl="0">
      <w:start w:val="1"/>
      <w:numFmt w:val="chosung"/>
      <w:lvlText w:val="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7" w15:restartNumberingAfterBreak="0">
    <w:nsid w:val="3C7F1190"/>
    <w:multiLevelType w:val="hybridMultilevel"/>
    <w:tmpl w:val="90C2C716"/>
    <w:lvl w:ilvl="0" w:tplc="B2F87D9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44083039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num w:numId="1" w16cid:durableId="2142989205">
    <w:abstractNumId w:val="4"/>
  </w:num>
  <w:num w:numId="2" w16cid:durableId="2016810190">
    <w:abstractNumId w:val="0"/>
  </w:num>
  <w:num w:numId="3" w16cid:durableId="1725595296">
    <w:abstractNumId w:val="8"/>
  </w:num>
  <w:num w:numId="4" w16cid:durableId="471868817">
    <w:abstractNumId w:val="6"/>
  </w:num>
  <w:num w:numId="5" w16cid:durableId="1758743339">
    <w:abstractNumId w:val="2"/>
  </w:num>
  <w:num w:numId="6" w16cid:durableId="67700315">
    <w:abstractNumId w:val="1"/>
  </w:num>
  <w:num w:numId="7" w16cid:durableId="309871982">
    <w:abstractNumId w:val="3"/>
  </w:num>
  <w:num w:numId="8" w16cid:durableId="1030913517">
    <w:abstractNumId w:val="7"/>
  </w:num>
  <w:num w:numId="9" w16cid:durableId="81954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F6"/>
    <w:rsid w:val="000A56BE"/>
    <w:rsid w:val="000B6F45"/>
    <w:rsid w:val="000D3495"/>
    <w:rsid w:val="00104128"/>
    <w:rsid w:val="001255A8"/>
    <w:rsid w:val="00185A6D"/>
    <w:rsid w:val="001A09C1"/>
    <w:rsid w:val="001F6002"/>
    <w:rsid w:val="002347E4"/>
    <w:rsid w:val="002A28D4"/>
    <w:rsid w:val="003A352B"/>
    <w:rsid w:val="003E0ABA"/>
    <w:rsid w:val="00450481"/>
    <w:rsid w:val="004528EC"/>
    <w:rsid w:val="00495913"/>
    <w:rsid w:val="004C5D66"/>
    <w:rsid w:val="004C67E1"/>
    <w:rsid w:val="00572061"/>
    <w:rsid w:val="00660AAB"/>
    <w:rsid w:val="006702D6"/>
    <w:rsid w:val="006824AD"/>
    <w:rsid w:val="006A0EBD"/>
    <w:rsid w:val="006B07A8"/>
    <w:rsid w:val="00734003"/>
    <w:rsid w:val="007644D8"/>
    <w:rsid w:val="00785A26"/>
    <w:rsid w:val="008A69E6"/>
    <w:rsid w:val="008F0018"/>
    <w:rsid w:val="0091189C"/>
    <w:rsid w:val="009377BA"/>
    <w:rsid w:val="009659CD"/>
    <w:rsid w:val="00A13C9E"/>
    <w:rsid w:val="00A44E3A"/>
    <w:rsid w:val="00AA576E"/>
    <w:rsid w:val="00AE5FBB"/>
    <w:rsid w:val="00B0005B"/>
    <w:rsid w:val="00B363F6"/>
    <w:rsid w:val="00B81C2C"/>
    <w:rsid w:val="00B83D5F"/>
    <w:rsid w:val="00BD29B6"/>
    <w:rsid w:val="00C03A5E"/>
    <w:rsid w:val="00C04E20"/>
    <w:rsid w:val="00C06012"/>
    <w:rsid w:val="00C2446C"/>
    <w:rsid w:val="00C54774"/>
    <w:rsid w:val="00C843D6"/>
    <w:rsid w:val="00C9079A"/>
    <w:rsid w:val="00CB55B2"/>
    <w:rsid w:val="00D20C07"/>
    <w:rsid w:val="00D36E8D"/>
    <w:rsid w:val="00D64982"/>
    <w:rsid w:val="00D947B0"/>
    <w:rsid w:val="00DA6278"/>
    <w:rsid w:val="00E03250"/>
    <w:rsid w:val="00E25471"/>
    <w:rsid w:val="00E665F8"/>
    <w:rsid w:val="00EA2B84"/>
    <w:rsid w:val="00EB0F15"/>
    <w:rsid w:val="00EB1309"/>
    <w:rsid w:val="00F81DC6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1748B1"/>
  <w15:chartTrackingRefBased/>
  <w15:docId w15:val="{8A8E97FF-D22C-4667-8F9D-2220DD99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Cs w:val="32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DecoType Thuluth"/>
      <w:szCs w:val="28"/>
      <w:lang w:eastAsia="en-US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Simplified Arabic"/>
      <w:sz w:val="22"/>
      <w:szCs w:val="26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Simplified Arabic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Simplified Arabic"/>
      <w:sz w:val="28"/>
      <w:szCs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Cs w:val="3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575;&#1604;&#1593;&#1605;&#1604;\&#1606;&#1605;&#1575;&#1584;&#1580;%20ISO\&#1603;&#1578;&#1575;&#1576;%20&#1585;&#1587;&#1605;&#1610;%20&#1575;&#1604;&#1609;%20&#1575;&#1604;&#1608;&#1586;&#1610;&#1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602FB-1A20-46B8-A15C-F5364042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كتاب رسمي الى الوزير.dot</Template>
  <TotalTime>38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كتاب معالي الوزير بخصوص</vt:lpstr>
    </vt:vector>
  </TitlesOfParts>
  <Company>RACC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كتاب معالي الوزير بخصوص</dc:title>
  <dc:subject/>
  <dc:creator>husam</dc:creator>
  <cp:keywords/>
  <cp:lastModifiedBy>Maher</cp:lastModifiedBy>
  <cp:revision>21</cp:revision>
  <cp:lastPrinted>2015-02-18T10:25:00Z</cp:lastPrinted>
  <dcterms:created xsi:type="dcterms:W3CDTF">2022-05-27T07:06:00Z</dcterms:created>
  <dcterms:modified xsi:type="dcterms:W3CDTF">2022-05-28T08:38:00Z</dcterms:modified>
</cp:coreProperties>
</file>